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B2" w:rsidRPr="007F361E" w:rsidRDefault="006558B2">
      <w:pPr>
        <w:jc w:val="right"/>
      </w:pPr>
      <w:r>
        <w:t>Студентка группы ИС-21 Прокопенко Александра</w:t>
      </w:r>
    </w:p>
    <w:p w:rsidR="006558B2" w:rsidRDefault="00655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занятие № 3</w:t>
      </w:r>
    </w:p>
    <w:p w:rsidR="006558B2" w:rsidRDefault="006558B2">
      <w:pPr>
        <w:rPr>
          <w:b/>
          <w:bCs/>
          <w:sz w:val="32"/>
          <w:szCs w:val="32"/>
        </w:rPr>
      </w:pPr>
    </w:p>
    <w:p w:rsidR="006558B2" w:rsidRDefault="00655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sz w:val="32"/>
          <w:szCs w:val="32"/>
        </w:rPr>
        <w:t>составление программы ветвящейся структуры в IDE PyCharm Community.</w:t>
      </w:r>
    </w:p>
    <w:p w:rsidR="006558B2" w:rsidRDefault="006558B2"/>
    <w:p w:rsidR="006558B2" w:rsidRDefault="00655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Цель: </w:t>
      </w:r>
      <w:r>
        <w:rPr>
          <w:sz w:val="32"/>
          <w:szCs w:val="32"/>
        </w:rPr>
        <w:t>закрепить усвоенные знания , понятия, алгоритмы, основные принципы составления программ, приобрести навыки составления программ ветвящейся структуры в IDE PyCharm Community.</w:t>
      </w:r>
    </w:p>
    <w:p w:rsidR="006558B2" w:rsidRDefault="006558B2"/>
    <w:p w:rsidR="006558B2" w:rsidRDefault="00655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задачи.</w:t>
      </w:r>
    </w:p>
    <w:p w:rsidR="006558B2" w:rsidRDefault="006558B2">
      <w:pPr>
        <w:rPr>
          <w:sz w:val="32"/>
          <w:szCs w:val="32"/>
        </w:rPr>
      </w:pPr>
      <w:r>
        <w:rPr>
          <w:sz w:val="32"/>
          <w:szCs w:val="32"/>
        </w:rPr>
        <w:t>Разработать программу, выводящую результат проверки высказывания «все числа различны» относительно произвольного трёхзначного числа.</w:t>
      </w:r>
    </w:p>
    <w:p w:rsidR="006558B2" w:rsidRDefault="006558B2">
      <w:pPr>
        <w:rPr>
          <w:sz w:val="32"/>
          <w:szCs w:val="32"/>
        </w:rPr>
      </w:pPr>
    </w:p>
    <w:p w:rsidR="006558B2" w:rsidRPr="00875946" w:rsidRDefault="006558B2" w:rsidP="00875946">
      <w:pPr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Тип алгоритма: </w:t>
      </w:r>
      <w:r>
        <w:rPr>
          <w:sz w:val="32"/>
          <w:szCs w:val="32"/>
        </w:rPr>
        <w:t>ветвящийся.</w:t>
      </w:r>
    </w:p>
    <w:p w:rsidR="006558B2" w:rsidRDefault="006558B2"/>
    <w:p w:rsidR="006558B2" w:rsidRDefault="00655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Блок-схема алгоритма:</w:t>
      </w:r>
    </w:p>
    <w:p w:rsidR="006558B2" w:rsidRPr="007F361E" w:rsidRDefault="006558B2">
      <w:pPr>
        <w:rPr>
          <w:sz w:val="32"/>
          <w:szCs w:val="32"/>
          <w:lang w:val="en-US"/>
        </w:rPr>
      </w:pPr>
      <w:r w:rsidRPr="007F361E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49.75pt">
            <v:imagedata r:id="rId5" o:title=""/>
          </v:shape>
        </w:pict>
      </w:r>
    </w:p>
    <w:p w:rsidR="006558B2" w:rsidRDefault="00655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 программы:</w:t>
      </w:r>
    </w:p>
    <w:p w:rsidR="006558B2" w:rsidRDefault="006558B2">
      <w:pPr>
        <w:rPr>
          <w:b/>
          <w:bCs/>
          <w:sz w:val="32"/>
          <w:szCs w:val="32"/>
        </w:rPr>
      </w:pPr>
    </w:p>
    <w:p w:rsidR="006558B2" w:rsidRDefault="006558B2">
      <w:pPr>
        <w:pStyle w:val="a2"/>
        <w:rPr>
          <w:rFonts w:ascii="Liberation Serif" w:hAnsi="Liberation Serif"/>
          <w:sz w:val="32"/>
          <w:szCs w:val="32"/>
        </w:rPr>
      </w:pPr>
      <w:r>
        <w:rPr>
          <w:rFonts w:ascii="Times New Roman" w:hAnsi="Times New Roman"/>
          <w:bCs/>
          <w:color w:val="000000"/>
          <w:sz w:val="32"/>
          <w:szCs w:val="32"/>
          <w:lang w:val="en-US"/>
        </w:rPr>
        <w:t>#</w:t>
      </w:r>
      <w:r>
        <w:rPr>
          <w:rFonts w:ascii="Liberation Serif" w:hAnsi="Liberation Serif"/>
          <w:bCs/>
          <w:color w:val="000000"/>
          <w:sz w:val="32"/>
          <w:szCs w:val="32"/>
        </w:rPr>
        <w:t>Дано трёхзначное число. Проверить истинность высказывания: "Все цифры данного числа различны".</w:t>
      </w:r>
    </w:p>
    <w:p w:rsidR="006558B2" w:rsidRPr="003C45DB" w:rsidRDefault="006558B2">
      <w:pPr>
        <w:pStyle w:val="a2"/>
        <w:rPr>
          <w:rFonts w:ascii="Liberation Serif" w:hAnsi="Liberation Serif"/>
          <w:color w:val="000000"/>
          <w:sz w:val="32"/>
          <w:szCs w:val="32"/>
          <w:lang w:val="en-US"/>
        </w:rPr>
      </w:pPr>
      <w:r w:rsidRPr="003C45DB">
        <w:rPr>
          <w:rFonts w:ascii="Liberation Serif" w:hAnsi="Liberation Serif"/>
          <w:color w:val="000000"/>
          <w:sz w:val="32"/>
          <w:szCs w:val="32"/>
          <w:lang w:val="en-US"/>
        </w:rPr>
        <w:t>n = list(input())</w:t>
      </w:r>
    </w:p>
    <w:p w:rsidR="006558B2" w:rsidRPr="003C45DB" w:rsidRDefault="006558B2">
      <w:pPr>
        <w:pStyle w:val="a2"/>
        <w:rPr>
          <w:rFonts w:ascii="Liberation Serif" w:hAnsi="Liberation Serif"/>
          <w:color w:val="000000"/>
          <w:sz w:val="32"/>
          <w:szCs w:val="32"/>
          <w:lang w:val="en-US"/>
        </w:rPr>
      </w:pPr>
      <w:r w:rsidRPr="003C45DB">
        <w:rPr>
          <w:rFonts w:ascii="Liberation Serif" w:hAnsi="Liberation Serif"/>
          <w:color w:val="000000"/>
          <w:sz w:val="32"/>
          <w:szCs w:val="32"/>
          <w:lang w:val="en-US"/>
        </w:rPr>
        <w:t>if n[0] != n[1] and n[1] != n[2] and n[0] != n[2]:</w:t>
      </w:r>
    </w:p>
    <w:p w:rsidR="006558B2" w:rsidRPr="003C45DB" w:rsidRDefault="006558B2">
      <w:pPr>
        <w:pStyle w:val="a2"/>
        <w:rPr>
          <w:rFonts w:ascii="Liberation Serif" w:hAnsi="Liberation Serif"/>
          <w:color w:val="000000"/>
          <w:sz w:val="32"/>
          <w:szCs w:val="32"/>
          <w:lang w:val="en-US"/>
        </w:rPr>
      </w:pPr>
      <w:r w:rsidRPr="003C45DB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print('True')</w:t>
      </w:r>
    </w:p>
    <w:p w:rsidR="006558B2" w:rsidRPr="003C45DB" w:rsidRDefault="006558B2">
      <w:pPr>
        <w:pStyle w:val="a2"/>
        <w:rPr>
          <w:rFonts w:ascii="Liberation Serif" w:hAnsi="Liberation Serif"/>
          <w:color w:val="000000"/>
          <w:sz w:val="32"/>
          <w:szCs w:val="32"/>
          <w:lang w:val="en-US"/>
        </w:rPr>
      </w:pPr>
      <w:r w:rsidRPr="003C45DB">
        <w:rPr>
          <w:rFonts w:ascii="Liberation Serif" w:hAnsi="Liberation Serif"/>
          <w:color w:val="000000"/>
          <w:sz w:val="32"/>
          <w:szCs w:val="32"/>
          <w:lang w:val="en-US"/>
        </w:rPr>
        <w:t>else:</w:t>
      </w:r>
    </w:p>
    <w:p w:rsidR="006558B2" w:rsidRPr="003C45DB" w:rsidRDefault="006558B2">
      <w:pPr>
        <w:pStyle w:val="a2"/>
        <w:spacing w:after="283"/>
        <w:rPr>
          <w:rFonts w:ascii="Liberation Serif" w:hAnsi="Liberation Serif"/>
          <w:color w:val="000000"/>
          <w:sz w:val="32"/>
          <w:szCs w:val="32"/>
          <w:lang w:val="en-US"/>
        </w:rPr>
      </w:pPr>
      <w:r w:rsidRPr="003C45DB">
        <w:rPr>
          <w:rFonts w:ascii="Liberation Serif" w:hAnsi="Liberation Serif"/>
          <w:color w:val="000000"/>
          <w:sz w:val="32"/>
          <w:szCs w:val="32"/>
          <w:lang w:val="en-US"/>
        </w:rPr>
        <w:t xml:space="preserve">    print('False')</w:t>
      </w:r>
    </w:p>
    <w:p w:rsidR="006558B2" w:rsidRPr="003C45DB" w:rsidRDefault="006558B2">
      <w:pPr>
        <w:pStyle w:val="a2"/>
        <w:spacing w:after="283"/>
        <w:rPr>
          <w:rFonts w:ascii="Liberation Serif" w:hAnsi="Liberation Serif"/>
          <w:b/>
          <w:bCs/>
          <w:sz w:val="32"/>
          <w:szCs w:val="32"/>
          <w:lang w:val="en-US"/>
        </w:rPr>
      </w:pPr>
      <w:r>
        <w:rPr>
          <w:rFonts w:ascii="Liberation Serif" w:hAnsi="Liberation Serif"/>
          <w:b/>
          <w:bCs/>
          <w:sz w:val="32"/>
          <w:szCs w:val="32"/>
        </w:rPr>
        <w:t>Протокол</w:t>
      </w:r>
      <w:r w:rsidRPr="003C45DB">
        <w:rPr>
          <w:rFonts w:ascii="Liberation Serif" w:hAnsi="Liberation Serif"/>
          <w:b/>
          <w:bCs/>
          <w:sz w:val="32"/>
          <w:szCs w:val="32"/>
          <w:lang w:val="en-US"/>
        </w:rPr>
        <w:t xml:space="preserve"> </w:t>
      </w:r>
      <w:r>
        <w:rPr>
          <w:rFonts w:ascii="Liberation Serif" w:hAnsi="Liberation Serif"/>
          <w:b/>
          <w:bCs/>
          <w:sz w:val="32"/>
          <w:szCs w:val="32"/>
        </w:rPr>
        <w:t>работы</w:t>
      </w:r>
      <w:r w:rsidRPr="003C45DB">
        <w:rPr>
          <w:rFonts w:ascii="Liberation Serif" w:hAnsi="Liberation Serif"/>
          <w:b/>
          <w:bCs/>
          <w:sz w:val="32"/>
          <w:szCs w:val="32"/>
          <w:lang w:val="en-US"/>
        </w:rPr>
        <w:t xml:space="preserve"> </w:t>
      </w:r>
      <w:r>
        <w:rPr>
          <w:rFonts w:ascii="Liberation Serif" w:hAnsi="Liberation Serif"/>
          <w:b/>
          <w:bCs/>
          <w:sz w:val="32"/>
          <w:szCs w:val="32"/>
        </w:rPr>
        <w:t>программы</w:t>
      </w:r>
      <w:r w:rsidRPr="003C45DB">
        <w:rPr>
          <w:rFonts w:ascii="Liberation Serif" w:hAnsi="Liberation Serif"/>
          <w:b/>
          <w:bCs/>
          <w:sz w:val="32"/>
          <w:szCs w:val="32"/>
          <w:lang w:val="en-US"/>
        </w:rPr>
        <w:t>:</w:t>
      </w:r>
    </w:p>
    <w:p w:rsidR="006558B2" w:rsidRPr="003C45DB" w:rsidRDefault="006558B2">
      <w:pPr>
        <w:pStyle w:val="a2"/>
        <w:spacing w:after="283"/>
        <w:rPr>
          <w:rFonts w:ascii="Liberation Serif" w:hAnsi="Liberation Serif"/>
          <w:sz w:val="32"/>
          <w:szCs w:val="32"/>
          <w:lang w:val="en-US"/>
        </w:rPr>
      </w:pPr>
      <w:r w:rsidRPr="003C45DB">
        <w:rPr>
          <w:rFonts w:ascii="Liberation Serif" w:hAnsi="Liberation Serif"/>
          <w:sz w:val="32"/>
          <w:szCs w:val="32"/>
          <w:lang w:val="en-US"/>
        </w:rPr>
        <w:t>123</w:t>
      </w:r>
      <w:r w:rsidRPr="003C45DB">
        <w:rPr>
          <w:rFonts w:ascii="Liberation Serif" w:hAnsi="Liberation Serif"/>
          <w:sz w:val="32"/>
          <w:szCs w:val="32"/>
          <w:lang w:val="en-US"/>
        </w:rPr>
        <w:br/>
        <w:t>True</w:t>
      </w:r>
    </w:p>
    <w:p w:rsidR="006558B2" w:rsidRPr="003C45DB" w:rsidRDefault="006558B2">
      <w:pPr>
        <w:pStyle w:val="a2"/>
        <w:spacing w:after="283"/>
        <w:rPr>
          <w:rFonts w:ascii="Liberation Serif" w:hAnsi="Liberation Serif"/>
          <w:sz w:val="32"/>
          <w:szCs w:val="32"/>
          <w:lang w:val="en-US"/>
        </w:rPr>
      </w:pPr>
      <w:r w:rsidRPr="003C45DB">
        <w:rPr>
          <w:rFonts w:ascii="Liberation Serif" w:hAnsi="Liberation Serif"/>
          <w:sz w:val="32"/>
          <w:szCs w:val="32"/>
          <w:lang w:val="en-US"/>
        </w:rPr>
        <w:br/>
        <w:t>Process finished with exit code 0</w:t>
      </w:r>
    </w:p>
    <w:p w:rsidR="006558B2" w:rsidRDefault="006558B2">
      <w:pPr>
        <w:pStyle w:val="a2"/>
        <w:spacing w:after="283"/>
      </w:pPr>
    </w:p>
    <w:p w:rsidR="006558B2" w:rsidRDefault="006558B2" w:rsidP="0087594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Тип алгоритма: </w:t>
      </w:r>
      <w:r>
        <w:rPr>
          <w:sz w:val="32"/>
          <w:szCs w:val="32"/>
        </w:rPr>
        <w:t>ветвящийся.</w:t>
      </w:r>
    </w:p>
    <w:p w:rsidR="006558B2" w:rsidRPr="00875946" w:rsidRDefault="006558B2" w:rsidP="00875946">
      <w:pPr>
        <w:rPr>
          <w:rFonts w:ascii="Times New Roman" w:hAnsi="Times New Roman"/>
          <w:sz w:val="32"/>
          <w:szCs w:val="32"/>
        </w:rPr>
      </w:pPr>
    </w:p>
    <w:p w:rsidR="006558B2" w:rsidRDefault="006558B2" w:rsidP="00875946">
      <w:pPr>
        <w:rPr>
          <w:rFonts w:ascii="Times New Roman" w:hAnsi="Times New Roman"/>
          <w:b/>
          <w:sz w:val="32"/>
          <w:szCs w:val="32"/>
          <w:lang w:val="en-US"/>
        </w:rPr>
      </w:pPr>
      <w:r w:rsidRPr="00875946">
        <w:rPr>
          <w:rFonts w:ascii="Times New Roman" w:hAnsi="Times New Roman"/>
          <w:b/>
          <w:sz w:val="32"/>
          <w:szCs w:val="32"/>
        </w:rPr>
        <w:t>Блок-схема алгоритма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6558B2" w:rsidRDefault="006558B2" w:rsidP="00875946">
      <w:pPr>
        <w:rPr>
          <w:rFonts w:ascii="Times New Roman" w:hAnsi="Times New Roman"/>
          <w:b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</w:rPr>
        <w:pict>
          <v:shape id="_x0000_i1026" type="#_x0000_t75" style="width:255pt;height:247.5pt">
            <v:imagedata r:id="rId6" o:title=""/>
          </v:shape>
        </w:pict>
      </w:r>
    </w:p>
    <w:p w:rsidR="006558B2" w:rsidRDefault="006558B2" w:rsidP="00875946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Текст программы:</w:t>
      </w:r>
    </w:p>
    <w:p w:rsidR="006558B2" w:rsidRPr="00094187" w:rsidRDefault="006558B2" w:rsidP="00875946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</w:rPr>
      </w:pPr>
      <w:r w:rsidRPr="00094187">
        <w:rPr>
          <w:rFonts w:ascii="Times New Roman" w:hAnsi="Times New Roman"/>
          <w:sz w:val="32"/>
          <w:szCs w:val="32"/>
        </w:rPr>
        <w:t>#Даны два числа. Вывести порядковый номер меньшего из них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</w:rPr>
      </w:pP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>a = int(input())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>b = int(input())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>if a &gt; b:</w:t>
      </w:r>
      <w:r w:rsidRPr="00094187">
        <w:rPr>
          <w:rFonts w:ascii="Times New Roman" w:hAnsi="Times New Roman"/>
          <w:sz w:val="32"/>
          <w:szCs w:val="32"/>
        </w:rPr>
        <w:t xml:space="preserve"> 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 xml:space="preserve">    print(2)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>else: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 xml:space="preserve">    </w:t>
      </w:r>
      <w:r w:rsidRPr="00094187">
        <w:rPr>
          <w:rFonts w:ascii="Times New Roman" w:hAnsi="Times New Roman"/>
          <w:sz w:val="32"/>
          <w:szCs w:val="32"/>
        </w:rPr>
        <w:t>print(1)</w:t>
      </w:r>
    </w:p>
    <w:p w:rsidR="006558B2" w:rsidRDefault="006558B2" w:rsidP="00875946">
      <w:pPr>
        <w:rPr>
          <w:rFonts w:ascii="Times New Roman" w:hAnsi="Times New Roman"/>
          <w:sz w:val="32"/>
          <w:szCs w:val="32"/>
          <w:lang w:val="en-US"/>
        </w:rPr>
      </w:pPr>
    </w:p>
    <w:p w:rsidR="006558B2" w:rsidRDefault="006558B2" w:rsidP="00875946">
      <w:pPr>
        <w:rPr>
          <w:rFonts w:ascii="Times New Roman" w:hAnsi="Times New Roman"/>
          <w:b/>
          <w:sz w:val="32"/>
          <w:szCs w:val="32"/>
          <w:lang w:val="en-US"/>
        </w:rPr>
      </w:pPr>
      <w:r w:rsidRPr="00094187">
        <w:rPr>
          <w:rFonts w:ascii="Times New Roman" w:hAnsi="Times New Roman"/>
          <w:b/>
          <w:sz w:val="32"/>
          <w:szCs w:val="32"/>
        </w:rPr>
        <w:t>Протокол работы программы</w:t>
      </w:r>
      <w:r w:rsidRPr="00094187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6558B2" w:rsidRDefault="006558B2" w:rsidP="00875946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>2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>4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>1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</w:p>
    <w:p w:rsidR="006558B2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  <w:r w:rsidRPr="00094187">
        <w:rPr>
          <w:rFonts w:ascii="Times New Roman" w:hAnsi="Times New Roman"/>
          <w:sz w:val="32"/>
          <w:szCs w:val="32"/>
          <w:lang w:val="en-US"/>
        </w:rPr>
        <w:t>Process finished with exit code 0</w:t>
      </w:r>
    </w:p>
    <w:p w:rsidR="006558B2" w:rsidRPr="00094187" w:rsidRDefault="006558B2" w:rsidP="00094187">
      <w:pPr>
        <w:rPr>
          <w:rFonts w:ascii="Times New Roman" w:hAnsi="Times New Roman"/>
          <w:sz w:val="32"/>
          <w:szCs w:val="32"/>
          <w:lang w:val="en-US"/>
        </w:rPr>
      </w:pPr>
    </w:p>
    <w:p w:rsidR="006558B2" w:rsidRDefault="006558B2">
      <w:pPr>
        <w:pStyle w:val="a2"/>
        <w:spacing w:after="283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Вывод: </w:t>
      </w:r>
      <w:r>
        <w:rPr>
          <w:rFonts w:ascii="Liberation Serif" w:hAnsi="Liberation Serif"/>
          <w:sz w:val="32"/>
          <w:szCs w:val="32"/>
        </w:rPr>
        <w:t>в процессе выполнения практического задания выработала навыки составления программ ветвящейся структуры в IDE PyCharm Community. Была использована конструкция if.</w:t>
      </w:r>
    </w:p>
    <w:sectPr w:rsidR="006558B2" w:rsidSect="00C70DF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94A0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2BC7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BF304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99259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FF2D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806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782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6C58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564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6C0D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0DF7"/>
    <w:rsid w:val="000058F1"/>
    <w:rsid w:val="00094187"/>
    <w:rsid w:val="003C45DB"/>
    <w:rsid w:val="00506C3B"/>
    <w:rsid w:val="006558B2"/>
    <w:rsid w:val="007F361E"/>
    <w:rsid w:val="00875946"/>
    <w:rsid w:val="00C7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Droid Sans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F7"/>
    <w:pPr>
      <w:suppressAutoHyphens/>
    </w:pPr>
    <w:rPr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C70DF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70DF7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5670"/>
    <w:rPr>
      <w:rFonts w:cs="Mangal"/>
      <w:kern w:val="2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C70DF7"/>
  </w:style>
  <w:style w:type="paragraph" w:styleId="Caption">
    <w:name w:val="caption"/>
    <w:basedOn w:val="Normal"/>
    <w:uiPriority w:val="99"/>
    <w:qFormat/>
    <w:rsid w:val="00C70DF7"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C70DF7"/>
    <w:pPr>
      <w:suppressLineNumbers/>
    </w:pPr>
  </w:style>
  <w:style w:type="paragraph" w:customStyle="1" w:styleId="a0">
    <w:name w:val="Содержимое таблицы"/>
    <w:basedOn w:val="Normal"/>
    <w:uiPriority w:val="99"/>
    <w:rsid w:val="00C70DF7"/>
    <w:pPr>
      <w:widowControl w:val="0"/>
      <w:suppressLineNumbers/>
    </w:pPr>
  </w:style>
  <w:style w:type="paragraph" w:customStyle="1" w:styleId="a1">
    <w:name w:val="Заголовок таблицы"/>
    <w:basedOn w:val="a0"/>
    <w:uiPriority w:val="99"/>
    <w:rsid w:val="00C70DF7"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uiPriority w:val="99"/>
    <w:rsid w:val="00C70DF7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71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3</Pages>
  <Words>190</Words>
  <Characters>1087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3</cp:revision>
  <dcterms:created xsi:type="dcterms:W3CDTF">2022-11-02T14:14:00Z</dcterms:created>
  <dcterms:modified xsi:type="dcterms:W3CDTF">2022-11-02T19:13:00Z</dcterms:modified>
</cp:coreProperties>
</file>