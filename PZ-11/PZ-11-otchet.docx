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F0" w:rsidRDefault="00A23FF0">
      <w:pPr>
        <w:jc w:val="right"/>
      </w:pPr>
      <w:r>
        <w:t>Студентка  ИС-21 Прокопенко А.В.</w:t>
      </w:r>
    </w:p>
    <w:p w:rsidR="00A23FF0" w:rsidRDefault="00A23FF0">
      <w:pPr>
        <w:jc w:val="left"/>
        <w:rPr>
          <w:b/>
        </w:rPr>
      </w:pPr>
      <w:r>
        <w:rPr>
          <w:b/>
        </w:rPr>
        <w:t>Практическое занятие №11</w:t>
      </w:r>
    </w:p>
    <w:p w:rsidR="00A23FF0" w:rsidRDefault="00A23FF0">
      <w:pPr>
        <w:jc w:val="left"/>
      </w:pPr>
      <w:r>
        <w:rPr>
          <w:b/>
        </w:rPr>
        <w:t xml:space="preserve">Тема: </w:t>
      </w:r>
      <w:r>
        <w:t xml:space="preserve">составление программ для работы с текстовыми файлами 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>.</w:t>
      </w:r>
    </w:p>
    <w:p w:rsidR="00A23FF0" w:rsidRDefault="00A23FF0">
      <w:pPr>
        <w:jc w:val="left"/>
      </w:pPr>
      <w:r>
        <w:rPr>
          <w:b/>
        </w:rPr>
        <w:t xml:space="preserve">Цель: </w:t>
      </w:r>
      <w:r>
        <w:t xml:space="preserve">закрепить усвоенные знания, понятия, алгоритмы, основные принципы  составления программ, приобрести навыки составления программ для работы с текстовыми файлами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>.</w:t>
      </w:r>
    </w:p>
    <w:p w:rsidR="00A23FF0" w:rsidRDefault="00A23FF0">
      <w:pPr>
        <w:jc w:val="left"/>
      </w:pPr>
      <w:r>
        <w:rPr>
          <w:b/>
        </w:rPr>
        <w:t>Постановка задачи.</w:t>
      </w:r>
      <w:r>
        <w:rPr>
          <w:b/>
        </w:rPr>
        <w:br/>
      </w:r>
      <w:r>
        <w:t>Разработать программу, работающую с двумя предложенными последовательности и считающих некоторую информацию о них.</w:t>
      </w:r>
    </w:p>
    <w:p w:rsidR="00A23FF0" w:rsidRDefault="00A23FF0">
      <w:pPr>
        <w:jc w:val="left"/>
      </w:pPr>
      <w:r>
        <w:rPr>
          <w:b/>
        </w:rPr>
        <w:t xml:space="preserve">Тип алгоритма: </w:t>
      </w:r>
      <w:r>
        <w:t>циклический.</w:t>
      </w:r>
    </w:p>
    <w:p w:rsidR="00A23FF0" w:rsidRPr="00422192" w:rsidRDefault="00A23FF0" w:rsidP="00422192">
      <w:pPr>
        <w:pStyle w:val="HTMLPreformatted"/>
        <w:rPr>
          <w:color w:val="000000"/>
          <w:lang w:val="en-US"/>
        </w:rPr>
      </w:pPr>
      <w:r>
        <w:rPr>
          <w:rFonts w:ascii="Calibri" w:hAnsi="Calibri" w:cs="Calibri"/>
          <w:b/>
          <w:sz w:val="22"/>
          <w:szCs w:val="22"/>
        </w:rPr>
        <w:t>Текст</w:t>
      </w:r>
      <w:r w:rsidRPr="00422192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программы</w:t>
      </w:r>
      <w:r w:rsidRPr="00422192">
        <w:rPr>
          <w:rFonts w:ascii="Calibri" w:hAnsi="Calibri" w:cs="Calibri"/>
          <w:b/>
          <w:sz w:val="22"/>
          <w:szCs w:val="22"/>
          <w:lang w:val="en-US"/>
        </w:rPr>
        <w:t>:</w:t>
      </w:r>
      <w:r w:rsidRPr="00422192">
        <w:rPr>
          <w:b/>
          <w:lang w:val="en-US"/>
        </w:rPr>
        <w:br/>
      </w:r>
      <w:r w:rsidRPr="00422192">
        <w:rPr>
          <w:color w:val="000000"/>
          <w:lang w:val="en-US"/>
        </w:rPr>
        <w:t>import random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numbers = [[], []]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 i in range(2):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for j in range(random.randint(2, 10)):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numbers[i].append(random.randint(-100, 100))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numbers[i] = list(map(str, numbers[i]))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first = open('first.txt', 'w')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last = open('last.txt', 'w')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first.write(' '.join(numbers[0]))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last.write(' '.join(numbers[1]))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first.close()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last.close()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infofirst =  ' '.join(numbers[0])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infolast = ' '.join(numbers[1])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neg = []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 i in range(len(numbers[0])):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if int(numbers[0][i]) &lt; 0: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neg.append(numbers[0][i])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negcount = len(neg)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numbers[0] = list(map(int, numbers[0]))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average = sum(numbers[0]) / len(numbers[0])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pos = []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 i in range(len(numbers[1])):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if int(numbers[1][i]) &gt; 0: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pos.append(numbers[1][i])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pos = list(map(int, pos))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poscount = len(pos)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summ = sum(pos)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output = open('output.txt', 'w')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output.write('</w:t>
      </w: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Содержимое</w:t>
      </w: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первого</w:t>
      </w: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файла</w:t>
      </w: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' + ' '.join(list(map(str, numbers[0]))) + '\n')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output.write('</w:t>
      </w: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Отрицательные</w:t>
      </w: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элементы</w:t>
      </w: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' + ' '.join(neg) + '\n')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output.write('Количество отрицательных элементов: ' + str(negcount) + '\n')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output.write('Среднее арифметическое: ' + str(average) + '\n\n')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output.write('Содержимое второго файла: ' + ' '.join(list(map(str, numbers[1]))) + '\n')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output.write('Положительные элементы: ' + ' '.join(list(map(str, pos))) + '\n')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output.write('Количество положительных элементов: ' + str(poscount) + '\n')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output.write('Сумма положительных  элементов: ' + str(summ) + '\n')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output.close()</w:t>
      </w:r>
    </w:p>
    <w:p w:rsidR="00A23FF0" w:rsidRDefault="00A23FF0">
      <w:pPr>
        <w:pStyle w:val="HTMLPreformatted"/>
      </w:pPr>
    </w:p>
    <w:p w:rsidR="00A23FF0" w:rsidRPr="00422192" w:rsidRDefault="00A23FF0">
      <w:pPr>
        <w:pStyle w:val="HTMLPreformatted"/>
        <w:rPr>
          <w:color w:val="000000"/>
        </w:rPr>
      </w:pPr>
    </w:p>
    <w:p w:rsidR="00A23FF0" w:rsidRDefault="00A23FF0">
      <w:pPr>
        <w:pStyle w:val="HTMLPreformatted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Протокол работы программы</w:t>
      </w:r>
      <w:r w:rsidRPr="00422192">
        <w:rPr>
          <w:rFonts w:ascii="Calibri" w:hAnsi="Calibri" w:cs="Calibri"/>
          <w:b/>
          <w:sz w:val="22"/>
        </w:rPr>
        <w:t>:</w:t>
      </w:r>
    </w:p>
    <w:p w:rsidR="00A23FF0" w:rsidRDefault="00A23FF0">
      <w:pPr>
        <w:pStyle w:val="HTMLPreformatted"/>
        <w:rPr>
          <w:rFonts w:ascii="Liberation Mono" w:hAnsi="Liberation Mono"/>
        </w:rPr>
      </w:pPr>
      <w:r>
        <w:rPr>
          <w:rFonts w:ascii="Liberation Mono" w:hAnsi="Liberation Mono"/>
        </w:rPr>
        <w:t>—</w:t>
      </w:r>
    </w:p>
    <w:p w:rsidR="00A23FF0" w:rsidRPr="00422192" w:rsidRDefault="00A23FF0">
      <w:pPr>
        <w:pStyle w:val="HTMLPreformatted"/>
        <w:rPr>
          <w:sz w:val="22"/>
        </w:rPr>
      </w:pPr>
    </w:p>
    <w:p w:rsidR="00A23FF0" w:rsidRPr="00422192" w:rsidRDefault="00A23FF0">
      <w:pPr>
        <w:pStyle w:val="HTMLPreformatted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Постановка задачи</w:t>
      </w:r>
      <w:r w:rsidRPr="00422192">
        <w:rPr>
          <w:rFonts w:ascii="Calibri" w:hAnsi="Calibri" w:cs="Calibri"/>
          <w:b/>
          <w:sz w:val="22"/>
        </w:rPr>
        <w:t>.</w:t>
      </w:r>
    </w:p>
    <w:p w:rsidR="00A23FF0" w:rsidRDefault="00A23FF0">
      <w:pPr>
        <w:pStyle w:val="HTMLPreformatted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Разработать программу, выполняющую некоторые действия с текстовым файлом.</w:t>
      </w:r>
    </w:p>
    <w:p w:rsidR="00A23FF0" w:rsidRDefault="00A23FF0">
      <w:pPr>
        <w:pStyle w:val="HTMLPreformatted"/>
        <w:rPr>
          <w:rFonts w:ascii="Calibri" w:hAnsi="Calibri" w:cs="Calibri"/>
          <w:sz w:val="22"/>
        </w:rPr>
      </w:pPr>
    </w:p>
    <w:p w:rsidR="00A23FF0" w:rsidRDefault="00A23FF0">
      <w:pPr>
        <w:pStyle w:val="HTMLPreformatted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2"/>
        </w:rPr>
        <w:t>Тип алгоритма</w:t>
      </w:r>
      <w:r w:rsidRPr="00422192">
        <w:rPr>
          <w:rFonts w:ascii="Calibri" w:hAnsi="Calibri" w:cs="Calibri"/>
          <w:b/>
          <w:sz w:val="22"/>
        </w:rPr>
        <w:t>:</w:t>
      </w:r>
      <w:r>
        <w:rPr>
          <w:rFonts w:ascii="Calibri" w:hAnsi="Calibri" w:cs="Calibri"/>
          <w:b/>
          <w:sz w:val="22"/>
        </w:rPr>
        <w:t xml:space="preserve"> </w:t>
      </w:r>
      <w:r>
        <w:rPr>
          <w:rFonts w:ascii="Calibri" w:hAnsi="Calibri" w:cs="Calibri"/>
          <w:sz w:val="22"/>
        </w:rPr>
        <w:t>циклический</w:t>
      </w:r>
      <w:r w:rsidRPr="00422192">
        <w:rPr>
          <w:rFonts w:ascii="Calibri" w:hAnsi="Calibri" w:cs="Calibri"/>
          <w:sz w:val="22"/>
        </w:rPr>
        <w:t>.</w:t>
      </w:r>
    </w:p>
    <w:p w:rsidR="00A23FF0" w:rsidRDefault="00A23FF0">
      <w:pPr>
        <w:pStyle w:val="HTMLPreformatted"/>
        <w:rPr>
          <w:rFonts w:ascii="Calibri" w:hAnsi="Calibri" w:cs="Calibri"/>
          <w:sz w:val="22"/>
        </w:rPr>
      </w:pPr>
    </w:p>
    <w:p w:rsidR="00A23FF0" w:rsidRPr="00422192" w:rsidRDefault="00A23FF0">
      <w:pPr>
        <w:pStyle w:val="HTMLPreformatted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Текст</w:t>
      </w:r>
      <w:r w:rsidRPr="00422192">
        <w:rPr>
          <w:rFonts w:ascii="Calibri" w:hAnsi="Calibri" w:cs="Calibri"/>
          <w:b/>
          <w:sz w:val="22"/>
        </w:rPr>
        <w:t xml:space="preserve"> </w:t>
      </w:r>
      <w:r>
        <w:rPr>
          <w:rFonts w:ascii="Calibri" w:hAnsi="Calibri" w:cs="Calibri"/>
          <w:b/>
          <w:sz w:val="22"/>
        </w:rPr>
        <w:t>программы</w:t>
      </w:r>
      <w:r w:rsidRPr="00422192">
        <w:rPr>
          <w:rFonts w:ascii="Calibri" w:hAnsi="Calibri" w:cs="Calibri"/>
          <w:b/>
          <w:sz w:val="22"/>
        </w:rPr>
        <w:t>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text = open('text.txt')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signs = 0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reverse = []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 i in text: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for j in range(len(i)):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if i[j] == '.' or i[j] == ',' or i[j] == '!':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   signs += 1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reverse.insert(0, i)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print(i)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print('\n\n')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print('Количество знаков препинания: ' + str(signs))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rev = open('reverse.txt', 'w')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 i in range(len(reverse)):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rev.write(reverse[i] + '\n' * int(i == 0))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rev.close()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</w:p>
    <w:p w:rsidR="00A23FF0" w:rsidRPr="00422192" w:rsidRDefault="00A2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23FF0" w:rsidRPr="00422192" w:rsidRDefault="00A2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b/>
          <w:color w:val="000000"/>
          <w:szCs w:val="20"/>
          <w:lang w:eastAsia="ru-RU"/>
        </w:rPr>
      </w:pPr>
      <w:r>
        <w:rPr>
          <w:b/>
          <w:color w:val="000000"/>
          <w:szCs w:val="20"/>
          <w:lang w:eastAsia="ru-RU"/>
        </w:rPr>
        <w:t>Протокол работы программы</w:t>
      </w:r>
      <w:r w:rsidRPr="00422192">
        <w:rPr>
          <w:b/>
          <w:color w:val="000000"/>
          <w:szCs w:val="20"/>
          <w:lang w:eastAsia="ru-RU"/>
        </w:rPr>
        <w:t>: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Ну ж был денек! Сквозь дым летучий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Французы двинулись, как тучи,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И всё на наш редут.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Уланы с пестрыми значками,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Драгуны с конскими хвостами,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Все промелькнули перед нами,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eastAsia="ru-RU"/>
        </w:rPr>
        <w:t>Все побывали тут.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23FF0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2219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Количество знаков препинания: 8</w:t>
      </w:r>
    </w:p>
    <w:p w:rsidR="00A23FF0" w:rsidRPr="00422192" w:rsidRDefault="00A23FF0" w:rsidP="0042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23FF0" w:rsidRDefault="00A23FF0">
      <w:pPr>
        <w:jc w:val="left"/>
        <w:rPr>
          <w:lang w:val="en-US"/>
        </w:rPr>
      </w:pPr>
      <w:r>
        <w:rPr>
          <w:b/>
        </w:rPr>
        <w:t>Вывод:</w:t>
      </w:r>
      <w:r>
        <w:t xml:space="preserve"> в процессе выполнения практического занятия выработала навыки составления программ для работы с текстовыми файлами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 xml:space="preserve">. Были использованы языковые конструкции </w:t>
      </w:r>
      <w:r>
        <w:rPr>
          <w:lang w:val="en-US"/>
        </w:rPr>
        <w:t>if</w:t>
      </w:r>
      <w:r w:rsidRPr="00422192">
        <w:t xml:space="preserve">, </w:t>
      </w:r>
      <w:r>
        <w:rPr>
          <w:lang w:val="en-US"/>
        </w:rPr>
        <w:t>for</w:t>
      </w:r>
      <w:r>
        <w:t>.</w:t>
      </w:r>
      <w:r>
        <w:br/>
        <w:t>Выполнены разработка кода, отладка, тестирование, оптимизация программного кода.</w:t>
      </w:r>
      <w:r>
        <w:br/>
        <w:t xml:space="preserve">Готовые программные коды выложены на </w:t>
      </w:r>
      <w:r>
        <w:rPr>
          <w:lang w:val="en-US"/>
        </w:rPr>
        <w:t>GitHub.</w:t>
      </w:r>
      <w:bookmarkStart w:id="0" w:name="_GoBack"/>
      <w:bookmarkEnd w:id="0"/>
    </w:p>
    <w:p w:rsidR="00A23FF0" w:rsidRDefault="00A23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hAnsi="Courier New" w:cs="Courier New"/>
          <w:color w:val="000000"/>
          <w:szCs w:val="20"/>
          <w:lang w:val="en-US" w:eastAsia="ru-RU"/>
        </w:rPr>
      </w:pPr>
    </w:p>
    <w:p w:rsidR="00A23FF0" w:rsidRDefault="00A23FF0">
      <w:pPr>
        <w:pStyle w:val="HTMLPreformatted"/>
        <w:rPr>
          <w:rFonts w:ascii="Calibri" w:hAnsi="Calibri" w:cs="Calibri"/>
          <w:b/>
          <w:sz w:val="22"/>
          <w:lang w:val="en-US"/>
        </w:rPr>
      </w:pPr>
    </w:p>
    <w:sectPr w:rsidR="00A23FF0" w:rsidSect="009069A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Droid Sans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69AB"/>
    <w:rsid w:val="00352ADF"/>
    <w:rsid w:val="00422192"/>
    <w:rsid w:val="006E696F"/>
    <w:rsid w:val="009069AB"/>
    <w:rsid w:val="00A2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  <w:jc w:val="both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uiPriority w:val="99"/>
    <w:locked/>
    <w:rPr>
      <w:rFonts w:ascii="Courier New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uiPriority w:val="99"/>
    <w:rsid w:val="009069AB"/>
    <w:pPr>
      <w:keepNext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069AB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3D92"/>
    <w:rPr>
      <w:lang w:eastAsia="en-US"/>
    </w:rPr>
  </w:style>
  <w:style w:type="paragraph" w:styleId="List">
    <w:name w:val="List"/>
    <w:basedOn w:val="BodyText"/>
    <w:uiPriority w:val="99"/>
    <w:rsid w:val="009069AB"/>
    <w:rPr>
      <w:rFonts w:cs="Droid Sans Devanagari"/>
    </w:rPr>
  </w:style>
  <w:style w:type="paragraph" w:styleId="Caption">
    <w:name w:val="caption"/>
    <w:basedOn w:val="Normal"/>
    <w:uiPriority w:val="99"/>
    <w:qFormat/>
    <w:rsid w:val="009069AB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Heading">
    <w:name w:val="index heading"/>
    <w:basedOn w:val="Normal"/>
    <w:uiPriority w:val="99"/>
    <w:rsid w:val="009069AB"/>
    <w:pPr>
      <w:suppressLineNumbers/>
    </w:pPr>
    <w:rPr>
      <w:rFonts w:cs="Droid Sans Devanagari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D92"/>
    <w:rPr>
      <w:rFonts w:ascii="Courier New" w:hAnsi="Courier New" w:cs="Courier New"/>
      <w:sz w:val="20"/>
      <w:szCs w:val="20"/>
      <w:lang w:eastAsia="en-US"/>
    </w:rPr>
  </w:style>
  <w:style w:type="paragraph" w:customStyle="1" w:styleId="a0">
    <w:name w:val="Содержимое таблицы"/>
    <w:basedOn w:val="Normal"/>
    <w:uiPriority w:val="99"/>
    <w:rsid w:val="009069AB"/>
    <w:pPr>
      <w:widowControl w:val="0"/>
      <w:suppressLineNumbers/>
    </w:pPr>
  </w:style>
  <w:style w:type="paragraph" w:customStyle="1" w:styleId="a1">
    <w:name w:val="Заголовок таблицы"/>
    <w:basedOn w:val="a0"/>
    <w:uiPriority w:val="99"/>
    <w:rsid w:val="009069AB"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uiPriority w:val="99"/>
    <w:rsid w:val="009069AB"/>
    <w:pPr>
      <w:spacing w:after="0"/>
    </w:pPr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3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465</Words>
  <Characters>2652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Студентка  ИС-21 Прокопенко А</dc:title>
  <dc:subject/>
  <dc:creator>User</dc:creator>
  <cp:keywords/>
  <dc:description/>
  <cp:lastModifiedBy>Пользователь</cp:lastModifiedBy>
  <cp:revision>2</cp:revision>
  <dcterms:created xsi:type="dcterms:W3CDTF">2023-01-22T08:36:00Z</dcterms:created>
  <dcterms:modified xsi:type="dcterms:W3CDTF">2023-01-22T08:36:00Z</dcterms:modified>
</cp:coreProperties>
</file>